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15284" w14:textId="77777777" w:rsidR="003548A8" w:rsidRDefault="003548A8" w:rsidP="003548A8">
      <w:pPr>
        <w:rPr>
          <w:lang w:val="en-US"/>
        </w:rPr>
      </w:pPr>
    </w:p>
    <w:p w14:paraId="24174B46" w14:textId="77777777" w:rsidR="00301562" w:rsidRDefault="00301562" w:rsidP="003548A8">
      <w:pPr>
        <w:rPr>
          <w:lang w:val="en-US"/>
        </w:rPr>
      </w:pPr>
    </w:p>
    <w:p w14:paraId="2CAF948C" w14:textId="77777777" w:rsidR="00301562" w:rsidRDefault="00301562" w:rsidP="003548A8">
      <w:pPr>
        <w:rPr>
          <w:lang w:val="en-US"/>
        </w:rPr>
      </w:pPr>
    </w:p>
    <w:p w14:paraId="66E289B6" w14:textId="77777777" w:rsidR="00301562" w:rsidRDefault="00301562" w:rsidP="003548A8">
      <w:pPr>
        <w:rPr>
          <w:lang w:val="en-US"/>
        </w:rPr>
      </w:pPr>
    </w:p>
    <w:p w14:paraId="1BC9F691" w14:textId="77777777" w:rsidR="00301562" w:rsidRDefault="00301562" w:rsidP="003548A8">
      <w:pPr>
        <w:rPr>
          <w:lang w:val="en-US"/>
        </w:rPr>
      </w:pPr>
    </w:p>
    <w:p w14:paraId="2E04DE49" w14:textId="77777777" w:rsidR="00301562" w:rsidRDefault="00301562" w:rsidP="003548A8">
      <w:pPr>
        <w:rPr>
          <w:lang w:val="en-US"/>
        </w:rPr>
      </w:pPr>
    </w:p>
    <w:p w14:paraId="0BD0668C" w14:textId="77777777" w:rsidR="00301562" w:rsidRDefault="00301562" w:rsidP="003548A8">
      <w:pPr>
        <w:rPr>
          <w:lang w:val="en-US"/>
        </w:rPr>
      </w:pPr>
    </w:p>
    <w:p w14:paraId="54FABC09" w14:textId="77777777" w:rsidR="003548A8" w:rsidRPr="003548A8" w:rsidRDefault="003548A8" w:rsidP="003548A8">
      <w:pPr>
        <w:rPr>
          <w:lang w:val="en-US"/>
        </w:rPr>
      </w:pPr>
    </w:p>
    <w:p w14:paraId="0248AB6E" w14:textId="77777777" w:rsidR="00571C47" w:rsidRDefault="00A23833" w:rsidP="00571C47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</w:p>
    <w:p w14:paraId="670CF2DF" w14:textId="5506D5E6" w:rsidR="00571C47" w:rsidRPr="004E376B" w:rsidRDefault="00571C47" w:rsidP="00571C47">
      <w:pPr>
        <w:pStyle w:val="Title"/>
        <w:jc w:val="right"/>
        <w:rPr>
          <w:lang w:val="en-US"/>
        </w:rPr>
      </w:pPr>
      <w:r w:rsidRPr="004E376B">
        <w:rPr>
          <w:rFonts w:cstheme="minorHAnsi"/>
          <w:color w:val="0033CC"/>
          <w:szCs w:val="36"/>
        </w:rPr>
        <w:t xml:space="preserve">Hệ thống phần mềm </w:t>
      </w:r>
      <w:proofErr w:type="spellStart"/>
      <w:r w:rsidRPr="004E376B">
        <w:rPr>
          <w:rFonts w:cstheme="minorHAnsi"/>
          <w:color w:val="0033CC"/>
          <w:szCs w:val="36"/>
          <w:lang w:val="en-US"/>
        </w:rPr>
        <w:t>Phòng</w:t>
      </w:r>
      <w:proofErr w:type="spellEnd"/>
      <w:r w:rsidRPr="004E376B">
        <w:rPr>
          <w:rFonts w:cstheme="minorHAnsi"/>
          <w:color w:val="0033CC"/>
          <w:szCs w:val="36"/>
          <w:lang w:val="en-US"/>
        </w:rPr>
        <w:t xml:space="preserve"> </w:t>
      </w:r>
      <w:proofErr w:type="spellStart"/>
      <w:r w:rsidRPr="004E376B">
        <w:rPr>
          <w:rFonts w:cstheme="minorHAnsi"/>
          <w:color w:val="0033CC"/>
          <w:szCs w:val="36"/>
          <w:lang w:val="en-US"/>
        </w:rPr>
        <w:t>trọ</w:t>
      </w:r>
      <w:proofErr w:type="spellEnd"/>
      <w:r w:rsidRPr="004E376B">
        <w:rPr>
          <w:rFonts w:cstheme="minorHAnsi"/>
          <w:color w:val="0033CC"/>
          <w:szCs w:val="36"/>
          <w:lang w:val="en-US"/>
        </w:rPr>
        <w:t xml:space="preserve"> </w:t>
      </w:r>
      <w:r w:rsidRPr="004E376B">
        <w:rPr>
          <w:rFonts w:cstheme="minorHAnsi"/>
          <w:color w:val="0033CC"/>
          <w:szCs w:val="36"/>
        </w:rPr>
        <w:t>online “e-</w:t>
      </w:r>
      <w:r w:rsidRPr="004E376B">
        <w:rPr>
          <w:rFonts w:cstheme="minorHAnsi"/>
          <w:color w:val="0033CC"/>
          <w:szCs w:val="36"/>
          <w:lang w:val="en-US"/>
        </w:rPr>
        <w:t>ROOM</w:t>
      </w:r>
      <w:r>
        <w:rPr>
          <w:rFonts w:cstheme="minorHAnsi"/>
          <w:color w:val="0033CC"/>
          <w:szCs w:val="36"/>
          <w:lang w:val="en-US"/>
        </w:rPr>
        <w:t>”</w:t>
      </w:r>
    </w:p>
    <w:p w14:paraId="320C816F" w14:textId="59BA9C59" w:rsidR="00D234F3" w:rsidRDefault="00D234F3" w:rsidP="007A1DE8">
      <w:pPr>
        <w:pStyle w:val="Title"/>
        <w:jc w:val="right"/>
        <w:rPr>
          <w:lang w:val="en-US"/>
        </w:rPr>
      </w:pPr>
    </w:p>
    <w:p w14:paraId="24CE42D6" w14:textId="77777777" w:rsidR="007A1DE8" w:rsidRPr="007A1DE8" w:rsidRDefault="007A1DE8" w:rsidP="007A1DE8">
      <w:pPr>
        <w:rPr>
          <w:lang w:val="en-US"/>
        </w:rPr>
      </w:pPr>
    </w:p>
    <w:p w14:paraId="17E6D879" w14:textId="3A4337D8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71C47">
        <w:rPr>
          <w:rFonts w:ascii="Arial" w:hAnsi="Arial"/>
          <w:color w:val="0000FF"/>
          <w:sz w:val="34"/>
          <w:szCs w:val="30"/>
          <w:lang w:val="en-US"/>
        </w:rPr>
        <w:t>1.</w:t>
      </w:r>
      <w:r w:rsidR="00D5302E">
        <w:rPr>
          <w:rFonts w:ascii="Arial" w:hAnsi="Arial"/>
          <w:color w:val="0000FF"/>
          <w:sz w:val="34"/>
          <w:szCs w:val="30"/>
          <w:lang w:val="en-US"/>
        </w:rPr>
        <w:t>0</w:t>
      </w:r>
    </w:p>
    <w:p w14:paraId="0E0B4D70" w14:textId="77777777" w:rsidR="00D234F3" w:rsidRDefault="00D234F3">
      <w:pPr>
        <w:pStyle w:val="Title"/>
        <w:jc w:val="both"/>
        <w:rPr>
          <w:lang w:val="en-US"/>
        </w:rPr>
      </w:pPr>
    </w:p>
    <w:p w14:paraId="62A66CFF" w14:textId="77777777" w:rsidR="003548A8" w:rsidRDefault="003548A8" w:rsidP="003548A8">
      <w:pPr>
        <w:rPr>
          <w:lang w:val="en-US"/>
        </w:rPr>
      </w:pPr>
    </w:p>
    <w:p w14:paraId="25B04C07" w14:textId="77777777" w:rsidR="00301562" w:rsidRDefault="00301562" w:rsidP="003548A8">
      <w:pPr>
        <w:rPr>
          <w:lang w:val="en-US"/>
        </w:rPr>
      </w:pPr>
    </w:p>
    <w:p w14:paraId="776176C4" w14:textId="77777777" w:rsidR="00301562" w:rsidRDefault="00301562" w:rsidP="003548A8">
      <w:pPr>
        <w:rPr>
          <w:lang w:val="en-US"/>
        </w:rPr>
      </w:pPr>
    </w:p>
    <w:p w14:paraId="71162F51" w14:textId="77777777" w:rsidR="00301562" w:rsidRDefault="00301562" w:rsidP="003548A8">
      <w:pPr>
        <w:rPr>
          <w:lang w:val="en-US"/>
        </w:rPr>
      </w:pPr>
    </w:p>
    <w:p w14:paraId="7B2228D7" w14:textId="77777777" w:rsidR="00301562" w:rsidRDefault="00301562" w:rsidP="003548A8">
      <w:pPr>
        <w:rPr>
          <w:lang w:val="en-US"/>
        </w:rPr>
      </w:pPr>
    </w:p>
    <w:p w14:paraId="6885A807" w14:textId="77777777" w:rsidR="00301562" w:rsidRDefault="00301562" w:rsidP="003548A8">
      <w:pPr>
        <w:rPr>
          <w:lang w:val="en-US"/>
        </w:rPr>
      </w:pPr>
    </w:p>
    <w:p w14:paraId="6A8C1258" w14:textId="77777777" w:rsidR="00301562" w:rsidRDefault="00301562" w:rsidP="003548A8">
      <w:pPr>
        <w:rPr>
          <w:lang w:val="en-US"/>
        </w:rPr>
      </w:pPr>
    </w:p>
    <w:p w14:paraId="1AA8B933" w14:textId="77777777" w:rsidR="00301562" w:rsidRDefault="00301562" w:rsidP="003548A8">
      <w:pPr>
        <w:rPr>
          <w:lang w:val="en-US"/>
        </w:rPr>
      </w:pPr>
    </w:p>
    <w:p w14:paraId="55D59D56" w14:textId="77777777" w:rsidR="00301562" w:rsidRDefault="00301562" w:rsidP="003548A8">
      <w:pPr>
        <w:rPr>
          <w:lang w:val="en-US"/>
        </w:rPr>
      </w:pPr>
    </w:p>
    <w:p w14:paraId="7F01D4D7" w14:textId="77777777" w:rsidR="003548A8" w:rsidRDefault="003548A8" w:rsidP="003548A8">
      <w:pPr>
        <w:rPr>
          <w:lang w:val="en-US"/>
        </w:rPr>
      </w:pPr>
    </w:p>
    <w:p w14:paraId="044F2BD4" w14:textId="77777777" w:rsidR="003548A8" w:rsidRDefault="003548A8" w:rsidP="003548A8">
      <w:pPr>
        <w:rPr>
          <w:lang w:val="en-US"/>
        </w:rPr>
      </w:pPr>
    </w:p>
    <w:p w14:paraId="6C5110E5" w14:textId="77777777" w:rsidR="003548A8" w:rsidRDefault="003548A8" w:rsidP="003548A8">
      <w:pPr>
        <w:rPr>
          <w:lang w:val="en-US"/>
        </w:rPr>
      </w:pPr>
    </w:p>
    <w:p w14:paraId="7D0219D3" w14:textId="77777777" w:rsidR="003548A8" w:rsidRDefault="003548A8" w:rsidP="003548A8">
      <w:pPr>
        <w:rPr>
          <w:lang w:val="en-US"/>
        </w:rPr>
      </w:pPr>
    </w:p>
    <w:p w14:paraId="54A59E93" w14:textId="77777777" w:rsidR="003548A8" w:rsidRDefault="003548A8" w:rsidP="003548A8">
      <w:pPr>
        <w:rPr>
          <w:lang w:val="en-US"/>
        </w:rPr>
      </w:pPr>
    </w:p>
    <w:p w14:paraId="70C14F08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2B6FBA6F" w14:textId="77777777" w:rsidR="00E07167" w:rsidRDefault="00E07167" w:rsidP="00E07167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1612108 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–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Phan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Khắc Doãn</w:t>
      </w:r>
    </w:p>
    <w:p w14:paraId="78500192" w14:textId="355D7019" w:rsidR="00E07167" w:rsidRDefault="00E07167" w:rsidP="00E07167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1612123 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–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Quốc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Dũng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</w:p>
    <w:p w14:paraId="6F28F2EA" w14:textId="10FBF7FE" w:rsidR="00E07167" w:rsidRDefault="00E07167" w:rsidP="00E07167">
      <w:pPr>
        <w:widowControl/>
        <w:spacing w:line="240" w:lineRule="auto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br w:type="page"/>
      </w:r>
    </w:p>
    <w:p w14:paraId="566DBC79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AE44014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510090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B279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9B98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F06F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B484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3146E0E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757E4" w14:textId="3D3CD34B" w:rsidR="00E95D0C" w:rsidRPr="003548A8" w:rsidRDefault="00D5302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01/04/2019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39374" w14:textId="3F5D8D04" w:rsidR="00E95D0C" w:rsidRPr="003548A8" w:rsidRDefault="00D5302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CA9DF" w14:textId="50332562" w:rsidR="00E95D0C" w:rsidRPr="0037628A" w:rsidRDefault="00D5302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Đặc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 Use</w:t>
            </w:r>
            <w:proofErr w:type="gramEnd"/>
            <w:r>
              <w:rPr>
                <w:rFonts w:eastAsia="SimSun"/>
                <w:color w:val="0000FF"/>
                <w:lang w:val="en-US"/>
              </w:rPr>
              <w:t>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DBCF5" w14:textId="277CE1E4" w:rsidR="00E95D0C" w:rsidRPr="003548A8" w:rsidRDefault="00D5302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Dũng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, Doãn</w:t>
            </w:r>
          </w:p>
        </w:tc>
      </w:tr>
      <w:tr w:rsidR="00E95D0C" w:rsidRPr="007A1DE8" w14:paraId="3E8725E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E552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5C09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936C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6F0F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E80F90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6AD2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EA92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C4F8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2D7E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142FE9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D778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F398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FC95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ADBE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722DC03E" w14:textId="77777777" w:rsidR="00A23833" w:rsidRDefault="00A23833" w:rsidP="0031511D">
      <w:pPr>
        <w:pStyle w:val="Title"/>
        <w:rPr>
          <w:lang w:val="en-US"/>
        </w:rPr>
      </w:pPr>
    </w:p>
    <w:p w14:paraId="6034FF1C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025F1D53" w14:textId="078347F7" w:rsidR="00AD493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5023794" w:history="1">
        <w:r w:rsidR="00AD4930" w:rsidRPr="0065416C">
          <w:rPr>
            <w:rStyle w:val="Hyperlink"/>
            <w:noProof/>
          </w:rPr>
          <w:t>1.</w:t>
        </w:r>
        <w:r w:rsidR="00AD493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D4930" w:rsidRPr="0065416C">
          <w:rPr>
            <w:rStyle w:val="Hyperlink"/>
            <w:noProof/>
            <w:lang w:val="en-US"/>
          </w:rPr>
          <w:t xml:space="preserve">Sơ đồ </w:t>
        </w:r>
        <w:r w:rsidR="00AD4930" w:rsidRPr="0065416C">
          <w:rPr>
            <w:rStyle w:val="Hyperlink"/>
            <w:noProof/>
          </w:rPr>
          <w:t>Use-case</w:t>
        </w:r>
        <w:r w:rsidR="00AD4930">
          <w:rPr>
            <w:noProof/>
            <w:webHidden/>
          </w:rPr>
          <w:tab/>
        </w:r>
        <w:r w:rsidR="00AD4930">
          <w:rPr>
            <w:noProof/>
            <w:webHidden/>
          </w:rPr>
          <w:fldChar w:fldCharType="begin"/>
        </w:r>
        <w:r w:rsidR="00AD4930">
          <w:rPr>
            <w:noProof/>
            <w:webHidden/>
          </w:rPr>
          <w:instrText xml:space="preserve"> PAGEREF _Toc5023794 \h </w:instrText>
        </w:r>
        <w:r w:rsidR="00AD4930">
          <w:rPr>
            <w:noProof/>
            <w:webHidden/>
          </w:rPr>
        </w:r>
        <w:r w:rsidR="00AD4930">
          <w:rPr>
            <w:noProof/>
            <w:webHidden/>
          </w:rPr>
          <w:fldChar w:fldCharType="separate"/>
        </w:r>
        <w:r w:rsidR="00AD4930">
          <w:rPr>
            <w:noProof/>
            <w:webHidden/>
          </w:rPr>
          <w:t>4</w:t>
        </w:r>
        <w:r w:rsidR="00AD4930">
          <w:rPr>
            <w:noProof/>
            <w:webHidden/>
          </w:rPr>
          <w:fldChar w:fldCharType="end"/>
        </w:r>
      </w:hyperlink>
    </w:p>
    <w:p w14:paraId="15F4994D" w14:textId="7461288A" w:rsidR="00AD4930" w:rsidRDefault="00AD493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023795" w:history="1">
        <w:r w:rsidRPr="0065416C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65416C">
          <w:rPr>
            <w:rStyle w:val="Hyperlink"/>
            <w:noProof/>
            <w:lang w:val="en-US"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A9CF87" w14:textId="6DFD77F4" w:rsidR="00AD4930" w:rsidRDefault="00AD493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023796" w:history="1">
        <w:r w:rsidRPr="0065416C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65416C">
          <w:rPr>
            <w:rStyle w:val="Hyperlink"/>
            <w:noProof/>
            <w:lang w:val="en-US"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8B5380" w14:textId="77FCD8FE" w:rsidR="00AD4930" w:rsidRDefault="00AD493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023797" w:history="1">
        <w:r w:rsidRPr="0065416C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65416C">
          <w:rPr>
            <w:rStyle w:val="Hyperlink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0F06BA" w14:textId="536B1CC2" w:rsidR="00AD4930" w:rsidRDefault="00AD493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023798" w:history="1">
        <w:r w:rsidRPr="0065416C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65416C">
          <w:rPr>
            <w:rStyle w:val="Hyperlink"/>
            <w:noProof/>
            <w:lang w:val="en-US"/>
          </w:rPr>
          <w:t>Đặc tả Use-case “Đăng ký”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81F460" w14:textId="0F14CD08" w:rsidR="00AD4930" w:rsidRDefault="00AD493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023799" w:history="1">
        <w:r w:rsidRPr="0065416C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65416C">
          <w:rPr>
            <w:rStyle w:val="Hyperlink"/>
            <w:noProof/>
            <w:lang w:val="en-US"/>
          </w:rPr>
          <w:t>Đặc tả Use-case “Đăng nhập”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88C272" w14:textId="69285EE1" w:rsidR="00AD4930" w:rsidRDefault="00AD493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023800" w:history="1">
        <w:r w:rsidRPr="0065416C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65416C">
          <w:rPr>
            <w:rStyle w:val="Hyperlink"/>
            <w:noProof/>
            <w:lang w:val="en-US"/>
          </w:rPr>
          <w:t>Đặc tả Use-case “Đăng thông tin phòng”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985267" w14:textId="6BDC7337" w:rsidR="00AD4930" w:rsidRDefault="00AD493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023801" w:history="1">
        <w:r w:rsidRPr="0065416C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65416C">
          <w:rPr>
            <w:rStyle w:val="Hyperlink"/>
            <w:noProof/>
            <w:lang w:val="en-US"/>
          </w:rPr>
          <w:t>Đặc tả Use-case “Xem thông tin sản phẩm”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9DFBBA" w14:textId="594CBF23" w:rsidR="00AD4930" w:rsidRDefault="00AD493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023802" w:history="1">
        <w:r w:rsidRPr="0065416C">
          <w:rPr>
            <w:rStyle w:val="Hyperlink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65416C">
          <w:rPr>
            <w:rStyle w:val="Hyperlink"/>
            <w:noProof/>
            <w:lang w:val="en-US"/>
          </w:rPr>
          <w:t>Đặc tả Use-case “Quản lý danh sách yêu thích”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CF0542" w14:textId="0AE47C35" w:rsidR="00AD4930" w:rsidRDefault="00AD493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023803" w:history="1">
        <w:r w:rsidRPr="0065416C">
          <w:rPr>
            <w:rStyle w:val="Hyperlink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65416C">
          <w:rPr>
            <w:rStyle w:val="Hyperlink"/>
            <w:noProof/>
            <w:lang w:val="en-US"/>
          </w:rPr>
          <w:t>Đặc tả Use-case “Giao dịch”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627CDF" w14:textId="1EAD88A0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5023794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r>
        <w:t>Use-case</w:t>
      </w:r>
      <w:bookmarkEnd w:id="0"/>
    </w:p>
    <w:p w14:paraId="5E5D7052" w14:textId="3C915BE5" w:rsidR="00A23833" w:rsidRPr="0037628A" w:rsidRDefault="004748F3" w:rsidP="00A23833">
      <w:pPr>
        <w:rPr>
          <w:i/>
          <w:color w:val="0000FF"/>
        </w:rPr>
      </w:pPr>
      <w:r>
        <w:rPr>
          <w:noProof/>
        </w:rPr>
        <w:drawing>
          <wp:inline distT="0" distB="0" distL="0" distR="0" wp14:anchorId="2F7F3503" wp14:editId="7E1FF424">
            <wp:extent cx="5732145" cy="406336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D6A0" w14:textId="77777777" w:rsidR="00A23833" w:rsidRDefault="00A23833" w:rsidP="00A23833">
      <w:pPr>
        <w:jc w:val="both"/>
      </w:pPr>
    </w:p>
    <w:p w14:paraId="51F893FC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451996089"/>
      <w:bookmarkStart w:id="2" w:name="_Toc452184222"/>
      <w:bookmarkStart w:id="3" w:name="_Toc452186669"/>
      <w:bookmarkStart w:id="4" w:name="_Toc452198046"/>
      <w:bookmarkStart w:id="5" w:name="_Toc460198367"/>
      <w:bookmarkStart w:id="6" w:name="_Toc5023795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6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24549151" w14:textId="77777777" w:rsidTr="008D3541">
        <w:tc>
          <w:tcPr>
            <w:tcW w:w="763" w:type="dxa"/>
            <w:shd w:val="clear" w:color="auto" w:fill="auto"/>
          </w:tcPr>
          <w:p w14:paraId="48521EE9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1178ADDC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5DB282E6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7032354E" w14:textId="77777777" w:rsidTr="008D3541">
        <w:tc>
          <w:tcPr>
            <w:tcW w:w="763" w:type="dxa"/>
            <w:shd w:val="clear" w:color="auto" w:fill="auto"/>
          </w:tcPr>
          <w:p w14:paraId="5B578925" w14:textId="75608CBC" w:rsidR="00A23833" w:rsidRPr="008D3541" w:rsidRDefault="0053061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48353D89" w14:textId="05AFDC99" w:rsidR="00A23833" w:rsidRPr="008D3541" w:rsidRDefault="0053061F" w:rsidP="008D3541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5651" w:type="dxa"/>
            <w:shd w:val="clear" w:color="auto" w:fill="auto"/>
          </w:tcPr>
          <w:p w14:paraId="3D869C98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A23833" w:rsidRPr="008D3541" w14:paraId="40E1FADD" w14:textId="77777777" w:rsidTr="008D3541">
        <w:tc>
          <w:tcPr>
            <w:tcW w:w="763" w:type="dxa"/>
            <w:shd w:val="clear" w:color="auto" w:fill="auto"/>
          </w:tcPr>
          <w:p w14:paraId="5133D31E" w14:textId="46AE8EA2" w:rsidR="00A23833" w:rsidRPr="008D3541" w:rsidRDefault="0053061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4C370163" w14:textId="38FD8E1D" w:rsidR="00A23833" w:rsidRPr="008D3541" w:rsidRDefault="0053061F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</w:t>
            </w:r>
          </w:p>
        </w:tc>
        <w:tc>
          <w:tcPr>
            <w:tcW w:w="5651" w:type="dxa"/>
            <w:shd w:val="clear" w:color="auto" w:fill="auto"/>
          </w:tcPr>
          <w:p w14:paraId="753D047C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53061F" w:rsidRPr="008D3541" w14:paraId="6287AD20" w14:textId="77777777" w:rsidTr="008D3541">
        <w:tc>
          <w:tcPr>
            <w:tcW w:w="763" w:type="dxa"/>
            <w:shd w:val="clear" w:color="auto" w:fill="auto"/>
          </w:tcPr>
          <w:p w14:paraId="4AB03047" w14:textId="0A099D30" w:rsidR="0053061F" w:rsidRDefault="0053061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6438E6BD" w14:textId="39412305" w:rsidR="0053061F" w:rsidRDefault="0053061F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tuyến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5F8BD6B" w14:textId="77777777" w:rsidR="0053061F" w:rsidRPr="008D3541" w:rsidRDefault="0053061F" w:rsidP="008D3541">
            <w:pPr>
              <w:rPr>
                <w:lang w:val="en-US"/>
              </w:rPr>
            </w:pPr>
          </w:p>
        </w:tc>
      </w:tr>
    </w:tbl>
    <w:p w14:paraId="3861C6D4" w14:textId="77777777" w:rsidR="00A23833" w:rsidRDefault="00A23833" w:rsidP="00A23833">
      <w:pPr>
        <w:pStyle w:val="BodyText"/>
        <w:rPr>
          <w:lang w:val="en-US"/>
        </w:rPr>
      </w:pPr>
    </w:p>
    <w:p w14:paraId="1A1584FD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5023796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708014BE" w14:textId="77777777" w:rsidTr="008D3541">
        <w:tc>
          <w:tcPr>
            <w:tcW w:w="763" w:type="dxa"/>
            <w:shd w:val="clear" w:color="auto" w:fill="auto"/>
          </w:tcPr>
          <w:p w14:paraId="469BACCF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5D41654D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30D82E97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71C32B37" w14:textId="77777777" w:rsidTr="008D3541">
        <w:tc>
          <w:tcPr>
            <w:tcW w:w="763" w:type="dxa"/>
            <w:shd w:val="clear" w:color="auto" w:fill="auto"/>
          </w:tcPr>
          <w:p w14:paraId="7CA8BE92" w14:textId="42B0EF19" w:rsidR="00A23833" w:rsidRPr="008D3541" w:rsidRDefault="00571D1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70A3E97D" w14:textId="6C062471" w:rsidR="00A23833" w:rsidRPr="008D3541" w:rsidRDefault="0053061F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71D11">
              <w:rPr>
                <w:lang w:val="en-US"/>
              </w:rPr>
              <w:t>ký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B414364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A23833" w:rsidRPr="008D3541" w14:paraId="1E629C36" w14:textId="77777777" w:rsidTr="008D3541">
        <w:tc>
          <w:tcPr>
            <w:tcW w:w="763" w:type="dxa"/>
            <w:shd w:val="clear" w:color="auto" w:fill="auto"/>
          </w:tcPr>
          <w:p w14:paraId="675DDFA7" w14:textId="18D1693A" w:rsidR="00A23833" w:rsidRPr="008D3541" w:rsidRDefault="00571D1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175A017B" w14:textId="6BE18B77" w:rsidR="00A23833" w:rsidRPr="008D3541" w:rsidRDefault="0053061F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71D11">
              <w:rPr>
                <w:lang w:val="en-US"/>
              </w:rPr>
              <w:t>nhập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2F7902A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53061F" w:rsidRPr="008D3541" w14:paraId="3C56BC4E" w14:textId="77777777" w:rsidTr="008D3541">
        <w:tc>
          <w:tcPr>
            <w:tcW w:w="763" w:type="dxa"/>
            <w:shd w:val="clear" w:color="auto" w:fill="auto"/>
          </w:tcPr>
          <w:p w14:paraId="381BAC20" w14:textId="34BE9310" w:rsidR="0053061F" w:rsidRPr="008D3541" w:rsidRDefault="00571D1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18A717E0" w14:textId="1CD61DAF" w:rsidR="0053061F" w:rsidRDefault="0053061F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D4BB474" w14:textId="77777777" w:rsidR="0053061F" w:rsidRPr="008D3541" w:rsidRDefault="0053061F" w:rsidP="008D3541">
            <w:pPr>
              <w:rPr>
                <w:lang w:val="en-US"/>
              </w:rPr>
            </w:pPr>
          </w:p>
        </w:tc>
      </w:tr>
      <w:tr w:rsidR="0053061F" w:rsidRPr="008D3541" w14:paraId="0E0F16EF" w14:textId="77777777" w:rsidTr="008D3541">
        <w:tc>
          <w:tcPr>
            <w:tcW w:w="763" w:type="dxa"/>
            <w:shd w:val="clear" w:color="auto" w:fill="auto"/>
          </w:tcPr>
          <w:p w14:paraId="0BC8E91A" w14:textId="0E1CA11C" w:rsidR="0053061F" w:rsidRPr="008D3541" w:rsidRDefault="00571D1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35A32F03" w14:textId="196B1B1B" w:rsidR="0053061F" w:rsidRDefault="0053061F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04F5224" w14:textId="77777777" w:rsidR="0053061F" w:rsidRPr="008D3541" w:rsidRDefault="0053061F" w:rsidP="008D3541">
            <w:pPr>
              <w:rPr>
                <w:lang w:val="en-US"/>
              </w:rPr>
            </w:pPr>
          </w:p>
        </w:tc>
      </w:tr>
      <w:tr w:rsidR="0053061F" w:rsidRPr="008D3541" w14:paraId="797D7E74" w14:textId="77777777" w:rsidTr="008D3541">
        <w:tc>
          <w:tcPr>
            <w:tcW w:w="763" w:type="dxa"/>
            <w:shd w:val="clear" w:color="auto" w:fill="auto"/>
          </w:tcPr>
          <w:p w14:paraId="57813C72" w14:textId="7B5D6FE8" w:rsidR="0053061F" w:rsidRPr="008D3541" w:rsidRDefault="00571D1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13F8BAE2" w14:textId="241E8ED0" w:rsidR="0053061F" w:rsidRDefault="0053061F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thích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8261EEE" w14:textId="77777777" w:rsidR="0053061F" w:rsidRPr="008D3541" w:rsidRDefault="0053061F" w:rsidP="008D3541">
            <w:pPr>
              <w:rPr>
                <w:lang w:val="en-US"/>
              </w:rPr>
            </w:pPr>
          </w:p>
        </w:tc>
      </w:tr>
      <w:tr w:rsidR="0053061F" w:rsidRPr="008D3541" w14:paraId="46BD6B35" w14:textId="77777777" w:rsidTr="008D3541">
        <w:tc>
          <w:tcPr>
            <w:tcW w:w="763" w:type="dxa"/>
            <w:shd w:val="clear" w:color="auto" w:fill="auto"/>
          </w:tcPr>
          <w:p w14:paraId="11C5BD5F" w14:textId="4A9B1516" w:rsidR="0053061F" w:rsidRPr="008D3541" w:rsidRDefault="00571D1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69FE99E2" w14:textId="62D23982" w:rsidR="0053061F" w:rsidRDefault="0053061F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7627207" w14:textId="77777777" w:rsidR="0053061F" w:rsidRPr="008D3541" w:rsidRDefault="0053061F" w:rsidP="008D3541">
            <w:pPr>
              <w:rPr>
                <w:lang w:val="en-US"/>
              </w:rPr>
            </w:pPr>
          </w:p>
        </w:tc>
      </w:tr>
    </w:tbl>
    <w:p w14:paraId="480F8E52" w14:textId="77777777" w:rsidR="00A23833" w:rsidRDefault="00A23833" w:rsidP="00A23833">
      <w:pPr>
        <w:rPr>
          <w:lang w:val="en-US"/>
        </w:rPr>
      </w:pPr>
    </w:p>
    <w:p w14:paraId="17D3BD4D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502379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1"/>
      <w:bookmarkEnd w:id="2"/>
      <w:bookmarkEnd w:id="3"/>
      <w:bookmarkEnd w:id="4"/>
      <w:bookmarkEnd w:id="5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14:paraId="311200D3" w14:textId="77777777" w:rsidR="00A23833" w:rsidRDefault="00A23833" w:rsidP="0060493B">
      <w:pPr>
        <w:pStyle w:val="BodyText"/>
        <w:ind w:left="0"/>
        <w:jc w:val="both"/>
        <w:rPr>
          <w:b/>
          <w:i/>
          <w:color w:val="0000FF"/>
          <w:lang w:val="en-US"/>
        </w:rPr>
      </w:pPr>
      <w:proofErr w:type="spellStart"/>
      <w:r w:rsidRPr="0037628A">
        <w:rPr>
          <w:b/>
          <w:i/>
          <w:color w:val="0000FF"/>
          <w:lang w:val="en-US"/>
        </w:rPr>
        <w:t>Ghi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chú</w:t>
      </w:r>
      <w:proofErr w:type="spellEnd"/>
      <w:r w:rsidRPr="0037628A">
        <w:rPr>
          <w:b/>
          <w:i/>
          <w:color w:val="0000FF"/>
          <w:lang w:val="en-US"/>
        </w:rPr>
        <w:t xml:space="preserve">: </w:t>
      </w:r>
      <w:proofErr w:type="spellStart"/>
      <w:r w:rsidRPr="0037628A">
        <w:rPr>
          <w:b/>
          <w:i/>
          <w:color w:val="0000FF"/>
          <w:lang w:val="en-US"/>
        </w:rPr>
        <w:t>Với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mỗi</w:t>
      </w:r>
      <w:proofErr w:type="spellEnd"/>
      <w:r w:rsidRPr="0037628A">
        <w:rPr>
          <w:b/>
          <w:i/>
          <w:color w:val="0000FF"/>
          <w:lang w:val="en-US"/>
        </w:rPr>
        <w:t xml:space="preserve"> Use-case, </w:t>
      </w:r>
      <w:proofErr w:type="spellStart"/>
      <w:r w:rsidRPr="0037628A">
        <w:rPr>
          <w:b/>
          <w:i/>
          <w:color w:val="0000FF"/>
          <w:lang w:val="en-US"/>
        </w:rPr>
        <w:t>đặc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tả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nội</w:t>
      </w:r>
      <w:proofErr w:type="spellEnd"/>
      <w:r w:rsidRPr="0037628A">
        <w:rPr>
          <w:b/>
          <w:i/>
          <w:color w:val="0000FF"/>
          <w:lang w:val="en-US"/>
        </w:rPr>
        <w:t xml:space="preserve"> dung </w:t>
      </w:r>
      <w:proofErr w:type="spellStart"/>
      <w:r w:rsidRPr="0037628A">
        <w:rPr>
          <w:b/>
          <w:i/>
          <w:color w:val="0000FF"/>
          <w:lang w:val="en-US"/>
        </w:rPr>
        <w:t>của</w:t>
      </w:r>
      <w:proofErr w:type="spellEnd"/>
      <w:r w:rsidRPr="0037628A">
        <w:rPr>
          <w:b/>
          <w:i/>
          <w:color w:val="0000FF"/>
          <w:lang w:val="en-US"/>
        </w:rPr>
        <w:t xml:space="preserve"> Use-case </w:t>
      </w:r>
      <w:proofErr w:type="spellStart"/>
      <w:r w:rsidRPr="0037628A">
        <w:rPr>
          <w:b/>
          <w:i/>
          <w:color w:val="0000FF"/>
          <w:lang w:val="en-US"/>
        </w:rPr>
        <w:t>theo</w:t>
      </w:r>
      <w:proofErr w:type="spellEnd"/>
      <w:r w:rsidRPr="0037628A">
        <w:rPr>
          <w:b/>
          <w:i/>
          <w:color w:val="0000FF"/>
          <w:lang w:val="en-US"/>
        </w:rPr>
        <w:t xml:space="preserve"> template </w:t>
      </w:r>
      <w:proofErr w:type="spellStart"/>
      <w:r w:rsidRPr="0037628A">
        <w:rPr>
          <w:b/>
          <w:i/>
          <w:color w:val="0000FF"/>
          <w:lang w:val="en-US"/>
        </w:rPr>
        <w:t>sau</w:t>
      </w:r>
      <w:proofErr w:type="spellEnd"/>
      <w:r w:rsidRPr="0037628A">
        <w:rPr>
          <w:b/>
          <w:i/>
          <w:color w:val="0000FF"/>
          <w:lang w:val="en-US"/>
        </w:rPr>
        <w:t>:</w:t>
      </w:r>
    </w:p>
    <w:p w14:paraId="1AB66DEE" w14:textId="1AF3DBE1"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9" w:name="_Toc5023798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 w:rsidR="00571D11">
        <w:rPr>
          <w:color w:val="0000FF"/>
          <w:lang w:val="en-US"/>
        </w:rPr>
        <w:t>Đăng</w:t>
      </w:r>
      <w:proofErr w:type="spellEnd"/>
      <w:r w:rsidR="00571D11">
        <w:rPr>
          <w:color w:val="0000FF"/>
          <w:lang w:val="en-US"/>
        </w:rPr>
        <w:t xml:space="preserve"> </w:t>
      </w:r>
      <w:proofErr w:type="spellStart"/>
      <w:r w:rsidR="00571D11">
        <w:rPr>
          <w:color w:val="0000FF"/>
          <w:lang w:val="en-US"/>
        </w:rPr>
        <w:t>ký</w:t>
      </w:r>
      <w:proofErr w:type="spellEnd"/>
      <w:r w:rsidRPr="0037628A">
        <w:rPr>
          <w:color w:val="0000FF"/>
          <w:lang w:val="en-US"/>
        </w:rPr>
        <w:t>”</w:t>
      </w:r>
      <w:bookmarkEnd w:id="9"/>
    </w:p>
    <w:p w14:paraId="63A3FDAE" w14:textId="77777777"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14:paraId="2547DB39" w14:textId="46310676" w:rsidR="00A23833" w:rsidRPr="00571D11" w:rsidRDefault="00571D11" w:rsidP="00A23833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Để</w:t>
      </w:r>
      <w:proofErr w:type="spellEnd"/>
      <w:r>
        <w:rPr>
          <w:i/>
          <w:snapToGrid w:val="0"/>
          <w:color w:val="0000FF"/>
          <w:lang w:val="en-US"/>
        </w:rPr>
        <w:t xml:space="preserve"> guest </w:t>
      </w:r>
      <w:proofErr w:type="spellStart"/>
      <w:r>
        <w:rPr>
          <w:i/>
          <w:snapToGrid w:val="0"/>
          <w:color w:val="0000FF"/>
          <w:lang w:val="en-US"/>
        </w:rPr>
        <w:t>đăng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ký</w:t>
      </w:r>
      <w:proofErr w:type="spellEnd"/>
      <w:r>
        <w:rPr>
          <w:i/>
          <w:snapToGrid w:val="0"/>
          <w:color w:val="0000FF"/>
          <w:lang w:val="en-US"/>
        </w:rPr>
        <w:t xml:space="preserve"> account.</w:t>
      </w:r>
    </w:p>
    <w:p w14:paraId="50B1D978" w14:textId="77777777"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14:paraId="51F0C089" w14:textId="77777777"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14:paraId="409356C6" w14:textId="76DA3D73" w:rsidR="00A23833" w:rsidRPr="00571D11" w:rsidRDefault="00890F02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Guest </w:t>
      </w:r>
      <w:proofErr w:type="spellStart"/>
      <w:r>
        <w:rPr>
          <w:i/>
          <w:color w:val="0000FF"/>
          <w:lang w:val="en-US"/>
        </w:rPr>
        <w:t>điền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ký</w:t>
      </w:r>
      <w:proofErr w:type="spellEnd"/>
      <w:r>
        <w:rPr>
          <w:i/>
          <w:color w:val="0000FF"/>
          <w:lang w:val="en-US"/>
        </w:rPr>
        <w:t xml:space="preserve"> account.</w:t>
      </w:r>
    </w:p>
    <w:p w14:paraId="6F74B395" w14:textId="77777777"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6B1A4A2C" w14:textId="43435FF0" w:rsidR="00A23833" w:rsidRPr="0037628A" w:rsidRDefault="00890F02" w:rsidP="00A23833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6A9C5B50" w14:textId="77777777"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14:paraId="069B1FF3" w14:textId="77777777" w:rsidR="00890F02" w:rsidRPr="0037628A" w:rsidRDefault="00890F02" w:rsidP="00890F02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3166617B" w14:textId="77777777"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825506C" w14:textId="77777777" w:rsidR="00890F02" w:rsidRPr="0037628A" w:rsidRDefault="00890F02" w:rsidP="00890F02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55AF1410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38A17D5C" w14:textId="5DC85B1E" w:rsidR="00A23833" w:rsidRPr="00890F02" w:rsidRDefault="00890F02" w:rsidP="00A23833">
      <w:pPr>
        <w:pStyle w:val="BodyText"/>
        <w:jc w:val="both"/>
        <w:rPr>
          <w:i/>
          <w:color w:val="0000FF"/>
          <w:lang w:val="en-US"/>
        </w:rPr>
      </w:pPr>
      <w:r w:rsidRPr="00890F02">
        <w:rPr>
          <w:i/>
          <w:color w:val="0000FF"/>
        </w:rPr>
        <w:t>Hệ thống ghi nhận thông tin và cung cấp acco</w:t>
      </w:r>
      <w:proofErr w:type="spellStart"/>
      <w:r>
        <w:rPr>
          <w:i/>
          <w:color w:val="0000FF"/>
          <w:lang w:val="en-US"/>
        </w:rPr>
        <w:t>unt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cho</w:t>
      </w:r>
      <w:proofErr w:type="spellEnd"/>
      <w:r>
        <w:rPr>
          <w:i/>
          <w:color w:val="0000FF"/>
          <w:lang w:val="en-US"/>
        </w:rPr>
        <w:t xml:space="preserve"> guest. Guest </w:t>
      </w:r>
      <w:proofErr w:type="spellStart"/>
      <w:r>
        <w:rPr>
          <w:i/>
          <w:color w:val="0000FF"/>
          <w:lang w:val="en-US"/>
        </w:rPr>
        <w:t>trở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user.</w:t>
      </w:r>
    </w:p>
    <w:p w14:paraId="2652FA34" w14:textId="77777777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9F0F763" w14:textId="52BADFDF" w:rsidR="000F030C" w:rsidRDefault="000F030C" w:rsidP="000F030C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tin.</w:t>
      </w:r>
    </w:p>
    <w:p w14:paraId="662B56AF" w14:textId="77777777" w:rsidR="000F030C" w:rsidRDefault="000F030C" w:rsidP="000F030C">
      <w:pPr>
        <w:pStyle w:val="BodyText"/>
        <w:jc w:val="both"/>
        <w:rPr>
          <w:i/>
          <w:color w:val="0000FF"/>
          <w:lang w:val="en-US"/>
        </w:rPr>
      </w:pPr>
    </w:p>
    <w:p w14:paraId="1732A7F0" w14:textId="103B4C42" w:rsidR="000F030C" w:rsidRDefault="000F030C" w:rsidP="000F030C">
      <w:pPr>
        <w:pStyle w:val="Heading2"/>
        <w:rPr>
          <w:lang w:val="en-US"/>
        </w:rPr>
      </w:pPr>
      <w:bookmarkStart w:id="10" w:name="_Toc5023799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 w:rsidR="008D6D41">
        <w:rPr>
          <w:color w:val="0000FF"/>
          <w:lang w:val="en-US"/>
        </w:rPr>
        <w:t>Đăng</w:t>
      </w:r>
      <w:proofErr w:type="spellEnd"/>
      <w:r w:rsidR="008D6D41">
        <w:rPr>
          <w:color w:val="0000FF"/>
          <w:lang w:val="en-US"/>
        </w:rPr>
        <w:t xml:space="preserve"> </w:t>
      </w:r>
      <w:proofErr w:type="spellStart"/>
      <w:r w:rsidR="008D6D41">
        <w:rPr>
          <w:color w:val="0000FF"/>
          <w:lang w:val="en-US"/>
        </w:rPr>
        <w:t>nhập</w:t>
      </w:r>
      <w:proofErr w:type="spellEnd"/>
      <w:r>
        <w:rPr>
          <w:color w:val="0000FF"/>
          <w:lang w:val="en-US"/>
        </w:rPr>
        <w:t>”</w:t>
      </w:r>
      <w:bookmarkEnd w:id="10"/>
    </w:p>
    <w:p w14:paraId="0D6159CA" w14:textId="77777777" w:rsidR="000F030C" w:rsidRDefault="000F030C" w:rsidP="000F030C">
      <w:pPr>
        <w:pStyle w:val="Heading3"/>
        <w:spacing w:line="360" w:lineRule="auto"/>
        <w:jc w:val="both"/>
      </w:pPr>
      <w:r>
        <w:t>Tóm tắt</w:t>
      </w:r>
    </w:p>
    <w:p w14:paraId="6ABE4550" w14:textId="2EFAC254" w:rsidR="000F030C" w:rsidRPr="008D6D41" w:rsidRDefault="008D6D41" w:rsidP="000F030C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User </w:t>
      </w:r>
      <w:proofErr w:type="spellStart"/>
      <w:r>
        <w:rPr>
          <w:i/>
          <w:snapToGrid w:val="0"/>
          <w:color w:val="0000FF"/>
          <w:lang w:val="en-US"/>
        </w:rPr>
        <w:t>truy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cập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hệ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thống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20761157" w14:textId="77777777" w:rsidR="000F030C" w:rsidRDefault="000F030C" w:rsidP="000F030C">
      <w:pPr>
        <w:pStyle w:val="Heading3"/>
        <w:spacing w:line="360" w:lineRule="auto"/>
        <w:jc w:val="both"/>
      </w:pPr>
      <w:r>
        <w:t>Dòng sự kiện</w:t>
      </w:r>
    </w:p>
    <w:p w14:paraId="6C83F312" w14:textId="77777777" w:rsidR="000F030C" w:rsidRDefault="000F030C" w:rsidP="000F030C">
      <w:pPr>
        <w:pStyle w:val="Heading4"/>
        <w:spacing w:line="360" w:lineRule="auto"/>
        <w:jc w:val="both"/>
      </w:pPr>
      <w:r>
        <w:t>Dòng sự kiện chính</w:t>
      </w:r>
    </w:p>
    <w:p w14:paraId="2CE57B65" w14:textId="565529AC" w:rsidR="000F030C" w:rsidRPr="008D6D41" w:rsidRDefault="008D6D41" w:rsidP="000F030C">
      <w:pPr>
        <w:pStyle w:val="BodyText"/>
        <w:jc w:val="both"/>
        <w:rPr>
          <w:i/>
          <w:color w:val="0000FF"/>
        </w:rPr>
      </w:pPr>
      <w:r w:rsidRPr="008D6D41">
        <w:rPr>
          <w:i/>
          <w:color w:val="0000FF"/>
        </w:rPr>
        <w:t>User điền thông tin vào form đăng nhập và login.</w:t>
      </w:r>
    </w:p>
    <w:p w14:paraId="7ABB8E15" w14:textId="77777777" w:rsidR="000F030C" w:rsidRDefault="000F030C" w:rsidP="000F030C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0846A4E8" w14:textId="3228E4C7" w:rsidR="000F030C" w:rsidRDefault="005F4FA6" w:rsidP="000F030C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193113B4" w14:textId="77777777" w:rsidR="000F030C" w:rsidRDefault="000F030C" w:rsidP="000F030C">
      <w:pPr>
        <w:pStyle w:val="Heading3"/>
        <w:spacing w:line="360" w:lineRule="auto"/>
        <w:jc w:val="both"/>
      </w:pPr>
      <w:r>
        <w:t>Các yêu cầu đặc biệt</w:t>
      </w:r>
    </w:p>
    <w:p w14:paraId="0ACD9572" w14:textId="1DD7946F" w:rsidR="000F030C" w:rsidRPr="005F4FA6" w:rsidRDefault="005F4FA6" w:rsidP="000F030C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Kiểm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>.</w:t>
      </w:r>
    </w:p>
    <w:p w14:paraId="0BEADA9C" w14:textId="77777777" w:rsidR="000F030C" w:rsidRDefault="000F030C" w:rsidP="000F030C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4BD13BE2" w14:textId="03D24775" w:rsidR="000F030C" w:rsidRPr="005F4FA6" w:rsidRDefault="005F4FA6" w:rsidP="000F030C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4F32332" w14:textId="77777777" w:rsidR="000F030C" w:rsidRDefault="000F030C" w:rsidP="000F030C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E9A03B0" w14:textId="1AE4E682" w:rsidR="000F030C" w:rsidRDefault="005F4FA6" w:rsidP="000F030C">
      <w:pPr>
        <w:pStyle w:val="BodyText"/>
        <w:jc w:val="both"/>
        <w:rPr>
          <w:i/>
          <w:color w:val="0000FF"/>
        </w:rPr>
      </w:pPr>
      <w:r w:rsidRPr="005F4FA6">
        <w:rPr>
          <w:i/>
          <w:color w:val="0000FF"/>
        </w:rPr>
        <w:t>User đăng nhập thành công vào hệ thống và có thể sử dụng các Use-case khác.</w:t>
      </w:r>
    </w:p>
    <w:p w14:paraId="5A6BBA4E" w14:textId="5EC0FD37" w:rsidR="005F4FA6" w:rsidRPr="005F4FA6" w:rsidRDefault="005F4FA6" w:rsidP="000F030C">
      <w:pPr>
        <w:pStyle w:val="BodyText"/>
        <w:jc w:val="both"/>
        <w:rPr>
          <w:i/>
          <w:color w:val="0000FF"/>
        </w:rPr>
      </w:pPr>
      <w:r w:rsidRPr="005F4FA6">
        <w:rPr>
          <w:i/>
          <w:color w:val="0000FF"/>
        </w:rPr>
        <w:t>User đăng nhập thất bại thì vẫn xem là guest.</w:t>
      </w:r>
    </w:p>
    <w:p w14:paraId="258C5E91" w14:textId="77777777" w:rsidR="000F030C" w:rsidRDefault="000F030C" w:rsidP="000F030C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5149C3F" w14:textId="3779DC6F" w:rsidR="000F030C" w:rsidRDefault="009C66B8" w:rsidP="000F030C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Use-case </w:t>
      </w:r>
      <w:proofErr w:type="spellStart"/>
      <w:r>
        <w:rPr>
          <w:i/>
          <w:color w:val="0000FF"/>
          <w:lang w:val="en-US"/>
        </w:rPr>
        <w:t>Giao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dịch</w:t>
      </w:r>
      <w:proofErr w:type="spellEnd"/>
      <w:r>
        <w:rPr>
          <w:i/>
          <w:color w:val="0000FF"/>
          <w:lang w:val="en-US"/>
        </w:rPr>
        <w:t>.</w:t>
      </w:r>
    </w:p>
    <w:p w14:paraId="590A68B0" w14:textId="500876D3" w:rsidR="009C66B8" w:rsidRDefault="009C66B8" w:rsidP="000F030C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Use-case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phòng</w:t>
      </w:r>
      <w:proofErr w:type="spellEnd"/>
      <w:r>
        <w:rPr>
          <w:i/>
          <w:color w:val="0000FF"/>
          <w:lang w:val="en-US"/>
        </w:rPr>
        <w:t>.</w:t>
      </w:r>
    </w:p>
    <w:p w14:paraId="6FC3537E" w14:textId="77777777" w:rsidR="00B151BA" w:rsidRDefault="00B151BA" w:rsidP="000F030C">
      <w:pPr>
        <w:pStyle w:val="BodyText"/>
        <w:jc w:val="both"/>
        <w:rPr>
          <w:i/>
          <w:color w:val="0000FF"/>
          <w:lang w:val="en-US"/>
        </w:rPr>
      </w:pPr>
    </w:p>
    <w:p w14:paraId="0DAE3CFA" w14:textId="23571D20" w:rsidR="00B151BA" w:rsidRDefault="00B151BA" w:rsidP="00B151BA">
      <w:pPr>
        <w:pStyle w:val="Heading2"/>
        <w:rPr>
          <w:lang w:val="en-US"/>
        </w:rPr>
      </w:pPr>
      <w:bookmarkStart w:id="11" w:name="_Toc5023800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Đăng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thông</w:t>
      </w:r>
      <w:proofErr w:type="spellEnd"/>
      <w:r>
        <w:rPr>
          <w:color w:val="0000FF"/>
          <w:lang w:val="en-US"/>
        </w:rPr>
        <w:t xml:space="preserve"> tin </w:t>
      </w:r>
      <w:proofErr w:type="spellStart"/>
      <w:r>
        <w:rPr>
          <w:color w:val="0000FF"/>
          <w:lang w:val="en-US"/>
        </w:rPr>
        <w:t>phòng</w:t>
      </w:r>
      <w:proofErr w:type="spellEnd"/>
      <w:r>
        <w:rPr>
          <w:color w:val="0000FF"/>
          <w:lang w:val="en-US"/>
        </w:rPr>
        <w:t>”</w:t>
      </w:r>
      <w:bookmarkEnd w:id="11"/>
    </w:p>
    <w:p w14:paraId="7066091A" w14:textId="77777777" w:rsidR="00B151BA" w:rsidRDefault="00B151BA" w:rsidP="00B151BA">
      <w:pPr>
        <w:pStyle w:val="Heading3"/>
        <w:spacing w:line="360" w:lineRule="auto"/>
        <w:jc w:val="both"/>
      </w:pPr>
      <w:r>
        <w:t>Tóm tắt</w:t>
      </w:r>
    </w:p>
    <w:p w14:paraId="157812D3" w14:textId="14A0A2EC" w:rsidR="00B151BA" w:rsidRPr="00EA4A5C" w:rsidRDefault="00EA4A5C" w:rsidP="00B151BA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User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 Use-case </w:t>
      </w:r>
      <w:proofErr w:type="spellStart"/>
      <w:r>
        <w:rPr>
          <w:i/>
          <w:snapToGrid w:val="0"/>
          <w:color w:val="0000FF"/>
          <w:lang w:val="en-US"/>
        </w:rPr>
        <w:t>để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sản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phẩm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3A76DD2E" w14:textId="77777777" w:rsidR="00B151BA" w:rsidRDefault="00B151BA" w:rsidP="00B151BA">
      <w:pPr>
        <w:pStyle w:val="Heading3"/>
        <w:spacing w:line="360" w:lineRule="auto"/>
        <w:jc w:val="both"/>
      </w:pPr>
      <w:r>
        <w:t>Dòng sự kiện</w:t>
      </w:r>
    </w:p>
    <w:p w14:paraId="1FC06EA6" w14:textId="4AEDDF08" w:rsidR="00EA4A5C" w:rsidRPr="00EA4A5C" w:rsidRDefault="00B151BA" w:rsidP="00EA4A5C">
      <w:pPr>
        <w:pStyle w:val="Heading4"/>
        <w:spacing w:line="360" w:lineRule="auto"/>
        <w:jc w:val="both"/>
      </w:pPr>
      <w:r>
        <w:t>Dòng sự kiện chính</w:t>
      </w:r>
    </w:p>
    <w:p w14:paraId="7FD8B328" w14:textId="1A604382" w:rsidR="00B151BA" w:rsidRPr="00B151BA" w:rsidRDefault="00EA4A5C" w:rsidP="00B151BA">
      <w:pPr>
        <w:pStyle w:val="BodyText"/>
        <w:jc w:val="both"/>
        <w:rPr>
          <w:i/>
          <w:color w:val="0000FF"/>
        </w:rPr>
      </w:pPr>
      <w:r w:rsidRPr="00EA4A5C">
        <w:rPr>
          <w:i/>
          <w:color w:val="0000FF"/>
        </w:rPr>
        <w:t>User cập nhật thông tin sản phẩm, lựa chọn hìnht thức thanh toán và xác nhận</w:t>
      </w:r>
      <w:r w:rsidR="00B151BA" w:rsidRPr="00B151BA">
        <w:rPr>
          <w:i/>
          <w:color w:val="0000FF"/>
        </w:rPr>
        <w:t xml:space="preserve"> </w:t>
      </w:r>
    </w:p>
    <w:p w14:paraId="375DF3AD" w14:textId="77777777" w:rsidR="00B151BA" w:rsidRPr="00EA4A5C" w:rsidRDefault="00B151BA" w:rsidP="00B151BA">
      <w:pPr>
        <w:pStyle w:val="Heading4"/>
        <w:spacing w:line="360" w:lineRule="auto"/>
        <w:jc w:val="both"/>
      </w:pPr>
      <w:r>
        <w:t>Các dòng sự kiện khác</w:t>
      </w:r>
    </w:p>
    <w:p w14:paraId="2A5A0E4A" w14:textId="425230F6" w:rsidR="00B151BA" w:rsidRDefault="00F86EB7" w:rsidP="00B151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5BE2E993" w14:textId="77777777" w:rsidR="00B151BA" w:rsidRDefault="00B151BA" w:rsidP="00B151BA">
      <w:pPr>
        <w:pStyle w:val="Heading3"/>
        <w:spacing w:line="360" w:lineRule="auto"/>
        <w:jc w:val="both"/>
      </w:pPr>
      <w:r>
        <w:t>Các yêu cầu đặc biệt</w:t>
      </w:r>
    </w:p>
    <w:p w14:paraId="2B278B30" w14:textId="4D10E13C" w:rsidR="00B151BA" w:rsidRPr="00F86EB7" w:rsidRDefault="00F86EB7" w:rsidP="00B151BA">
      <w:pPr>
        <w:pStyle w:val="BodyText"/>
        <w:jc w:val="both"/>
        <w:rPr>
          <w:i/>
          <w:color w:val="0000FF"/>
        </w:rPr>
      </w:pPr>
      <w:r w:rsidRPr="00F86EB7">
        <w:rPr>
          <w:i/>
          <w:color w:val="0000FF"/>
        </w:rPr>
        <w:t>Cung cấp thông tin trực quan và xác thực nhất.</w:t>
      </w:r>
    </w:p>
    <w:p w14:paraId="271381A9" w14:textId="77777777" w:rsidR="00B151BA" w:rsidRDefault="00B151BA" w:rsidP="00B151BA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32620657" w14:textId="65150998" w:rsidR="00B151BA" w:rsidRPr="00F86EB7" w:rsidRDefault="00F86EB7" w:rsidP="00B151BA">
      <w:pPr>
        <w:pStyle w:val="BodyText"/>
        <w:jc w:val="both"/>
        <w:rPr>
          <w:i/>
          <w:color w:val="0000FF"/>
        </w:rPr>
      </w:pPr>
      <w:r w:rsidRPr="00F86EB7">
        <w:rPr>
          <w:i/>
          <w:color w:val="0000FF"/>
        </w:rPr>
        <w:t>User phải đăng nhập thành công vào hệ thống.</w:t>
      </w:r>
    </w:p>
    <w:p w14:paraId="7599F831" w14:textId="77777777" w:rsidR="00B151BA" w:rsidRDefault="00B151BA" w:rsidP="00B151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ED35FAC" w14:textId="54E1B8C1" w:rsidR="00B151BA" w:rsidRPr="00F86EB7" w:rsidRDefault="00F86EB7" w:rsidP="00B151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Ghi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database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upload </w:t>
      </w:r>
      <w:proofErr w:type="spellStart"/>
      <w:r>
        <w:rPr>
          <w:i/>
          <w:color w:val="0000FF"/>
          <w:lang w:val="en-US"/>
        </w:rPr>
        <w:t>lên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hompage</w:t>
      </w:r>
      <w:proofErr w:type="spellEnd"/>
      <w:r>
        <w:rPr>
          <w:i/>
          <w:color w:val="0000FF"/>
          <w:lang w:val="en-US"/>
        </w:rPr>
        <w:t>.</w:t>
      </w:r>
    </w:p>
    <w:p w14:paraId="7E0A044D" w14:textId="77777777" w:rsidR="00B151BA" w:rsidRDefault="00B151BA" w:rsidP="00B151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E010E50" w14:textId="4BE4CC93" w:rsidR="00B151BA" w:rsidRDefault="00ED6A99" w:rsidP="00ED6A99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>.</w:t>
      </w:r>
    </w:p>
    <w:p w14:paraId="23890B41" w14:textId="5B818D03" w:rsidR="00ED6A99" w:rsidRDefault="00ED6A99" w:rsidP="00ED6A99">
      <w:pPr>
        <w:pStyle w:val="BodyText"/>
        <w:jc w:val="both"/>
        <w:rPr>
          <w:i/>
          <w:color w:val="0000FF"/>
          <w:lang w:val="en-US"/>
        </w:rPr>
      </w:pPr>
    </w:p>
    <w:p w14:paraId="78613C9C" w14:textId="0EAACC36" w:rsidR="00ED6A99" w:rsidRDefault="00ED6A99" w:rsidP="005C17FD">
      <w:pPr>
        <w:pStyle w:val="Heading2"/>
        <w:rPr>
          <w:lang w:val="en-US"/>
        </w:rPr>
      </w:pPr>
      <w:bookmarkStart w:id="12" w:name="_Toc5023801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 w:rsidR="005C17FD">
        <w:rPr>
          <w:color w:val="0000FF"/>
          <w:lang w:val="en-US"/>
        </w:rPr>
        <w:t>Xem</w:t>
      </w:r>
      <w:proofErr w:type="spellEnd"/>
      <w:r w:rsidR="005C17FD">
        <w:rPr>
          <w:color w:val="0000FF"/>
          <w:lang w:val="en-US"/>
        </w:rPr>
        <w:t xml:space="preserve"> </w:t>
      </w:r>
      <w:proofErr w:type="spellStart"/>
      <w:r w:rsidR="005C17FD">
        <w:rPr>
          <w:color w:val="0000FF"/>
          <w:lang w:val="en-US"/>
        </w:rPr>
        <w:t>thông</w:t>
      </w:r>
      <w:proofErr w:type="spellEnd"/>
      <w:r w:rsidR="005C17FD">
        <w:rPr>
          <w:color w:val="0000FF"/>
          <w:lang w:val="en-US"/>
        </w:rPr>
        <w:t xml:space="preserve"> tin </w:t>
      </w:r>
      <w:proofErr w:type="spellStart"/>
      <w:r w:rsidR="005C17FD">
        <w:rPr>
          <w:color w:val="0000FF"/>
          <w:lang w:val="en-US"/>
        </w:rPr>
        <w:t>sản</w:t>
      </w:r>
      <w:proofErr w:type="spellEnd"/>
      <w:r w:rsidR="005C17FD">
        <w:rPr>
          <w:color w:val="0000FF"/>
          <w:lang w:val="en-US"/>
        </w:rPr>
        <w:t xml:space="preserve"> </w:t>
      </w:r>
      <w:proofErr w:type="spellStart"/>
      <w:r w:rsidR="005C17FD">
        <w:rPr>
          <w:color w:val="0000FF"/>
          <w:lang w:val="en-US"/>
        </w:rPr>
        <w:t>phẩm</w:t>
      </w:r>
      <w:proofErr w:type="spellEnd"/>
      <w:r>
        <w:rPr>
          <w:color w:val="0000FF"/>
          <w:lang w:val="en-US"/>
        </w:rPr>
        <w:t>”</w:t>
      </w:r>
      <w:bookmarkEnd w:id="12"/>
    </w:p>
    <w:p w14:paraId="455F266E" w14:textId="77777777" w:rsidR="00ED6A99" w:rsidRDefault="00ED6A99" w:rsidP="005C17FD">
      <w:pPr>
        <w:pStyle w:val="Heading3"/>
        <w:spacing w:line="360" w:lineRule="auto"/>
        <w:jc w:val="both"/>
      </w:pPr>
      <w:r>
        <w:t>Tóm tắt</w:t>
      </w:r>
    </w:p>
    <w:p w14:paraId="6E522A3E" w14:textId="03F85847" w:rsidR="00ED6A99" w:rsidRPr="005C17FD" w:rsidRDefault="005C17FD" w:rsidP="00ED6A99">
      <w:pPr>
        <w:pStyle w:val="BodyText"/>
        <w:jc w:val="both"/>
        <w:rPr>
          <w:i/>
          <w:color w:val="0000FF"/>
        </w:rPr>
      </w:pPr>
      <w:r w:rsidRPr="005C17FD">
        <w:rPr>
          <w:i/>
          <w:snapToGrid w:val="0"/>
          <w:color w:val="0000FF"/>
        </w:rPr>
        <w:t>User và guest sử dụng để tìm kiếm và tham khảo sản phẩm.</w:t>
      </w:r>
    </w:p>
    <w:p w14:paraId="612B7605" w14:textId="77777777" w:rsidR="00ED6A99" w:rsidRDefault="00ED6A99" w:rsidP="005C17FD">
      <w:pPr>
        <w:pStyle w:val="Heading3"/>
        <w:spacing w:line="360" w:lineRule="auto"/>
        <w:jc w:val="both"/>
      </w:pPr>
      <w:r>
        <w:t>Dòng sự kiện</w:t>
      </w:r>
    </w:p>
    <w:p w14:paraId="5B5B946D" w14:textId="77777777" w:rsidR="00ED6A99" w:rsidRDefault="00ED6A99" w:rsidP="005C17FD">
      <w:pPr>
        <w:pStyle w:val="Heading4"/>
        <w:spacing w:line="360" w:lineRule="auto"/>
        <w:jc w:val="both"/>
      </w:pPr>
      <w:r>
        <w:t>Dòng sự kiện chính</w:t>
      </w:r>
    </w:p>
    <w:p w14:paraId="0FF35DCC" w14:textId="286ABBC4" w:rsidR="00ED6A99" w:rsidRPr="005C17FD" w:rsidRDefault="005C17FD" w:rsidP="00ED6A99">
      <w:pPr>
        <w:pStyle w:val="BodyText"/>
        <w:jc w:val="both"/>
        <w:rPr>
          <w:i/>
          <w:color w:val="0000FF"/>
        </w:rPr>
      </w:pPr>
      <w:r w:rsidRPr="005C17FD">
        <w:rPr>
          <w:i/>
          <w:color w:val="0000FF"/>
        </w:rPr>
        <w:t>Trên trang chủ xuất hiện thông tin sản phẩm</w:t>
      </w:r>
    </w:p>
    <w:p w14:paraId="06621FBF" w14:textId="77777777" w:rsidR="00ED6A99" w:rsidRPr="005C17FD" w:rsidRDefault="00ED6A99" w:rsidP="005C17FD">
      <w:pPr>
        <w:pStyle w:val="Heading4"/>
        <w:spacing w:line="360" w:lineRule="auto"/>
        <w:jc w:val="both"/>
      </w:pPr>
      <w:r>
        <w:t>Các dòng sự kiện khác</w:t>
      </w:r>
    </w:p>
    <w:p w14:paraId="7D68A48C" w14:textId="31DFE9D5" w:rsidR="00ED6A99" w:rsidRPr="005C17FD" w:rsidRDefault="005C17FD" w:rsidP="00ED6A99">
      <w:pPr>
        <w:ind w:firstLine="720"/>
        <w:rPr>
          <w:i/>
          <w:color w:val="0000FF"/>
        </w:rPr>
      </w:pPr>
      <w:r w:rsidRPr="005C17FD">
        <w:rPr>
          <w:i/>
          <w:color w:val="0000FF"/>
        </w:rPr>
        <w:t>Có thể lưu vào danh sách yêu thích hoặc xem chi tiết</w:t>
      </w:r>
    </w:p>
    <w:p w14:paraId="327D779C" w14:textId="77777777" w:rsidR="00ED6A99" w:rsidRDefault="00ED6A99" w:rsidP="005C17FD">
      <w:pPr>
        <w:pStyle w:val="Heading3"/>
        <w:spacing w:line="360" w:lineRule="auto"/>
        <w:jc w:val="both"/>
      </w:pPr>
      <w:r>
        <w:t>Các yêu cầu đặc biệt</w:t>
      </w:r>
    </w:p>
    <w:p w14:paraId="1262731E" w14:textId="6E924844" w:rsidR="00ED6A99" w:rsidRPr="005C17FD" w:rsidRDefault="005C17FD" w:rsidP="00ED6A99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65E6F866" w14:textId="77777777" w:rsidR="00ED6A99" w:rsidRDefault="00ED6A99" w:rsidP="005C17FD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68D44B3A" w14:textId="3814E205" w:rsidR="00ED6A99" w:rsidRPr="005C17FD" w:rsidRDefault="005C17FD" w:rsidP="00ED6A99">
      <w:pPr>
        <w:pStyle w:val="BodyText"/>
        <w:jc w:val="both"/>
        <w:rPr>
          <w:i/>
          <w:color w:val="0000FF"/>
        </w:rPr>
      </w:pPr>
      <w:r w:rsidRPr="005C17FD">
        <w:rPr>
          <w:i/>
          <w:color w:val="0000FF"/>
        </w:rPr>
        <w:t xml:space="preserve">Nếu Use-case lưu vào danh sách yêu thích được thực hiện thì khách </w:t>
      </w:r>
      <w:r>
        <w:rPr>
          <w:i/>
          <w:color w:val="0000FF"/>
        </w:rPr>
        <w:t>hang</w:t>
      </w:r>
      <w:r w:rsidRPr="005C17FD">
        <w:rPr>
          <w:i/>
          <w:color w:val="0000FF"/>
        </w:rPr>
        <w:t xml:space="preserve"> phải đăng nhập.</w:t>
      </w:r>
    </w:p>
    <w:p w14:paraId="3356D8AC" w14:textId="77777777" w:rsidR="00ED6A99" w:rsidRDefault="00ED6A99" w:rsidP="005C17FD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5C307D7" w14:textId="34A77385" w:rsidR="00ED6A99" w:rsidRPr="005C17FD" w:rsidRDefault="005C17FD" w:rsidP="00ED6A99">
      <w:pPr>
        <w:pStyle w:val="BodyText"/>
        <w:jc w:val="both"/>
        <w:rPr>
          <w:i/>
          <w:color w:val="0000FF"/>
          <w:lang w:val="en-US"/>
        </w:rPr>
      </w:pPr>
      <w:r w:rsidRPr="005C17FD">
        <w:rPr>
          <w:i/>
          <w:color w:val="0000FF"/>
        </w:rPr>
        <w:t>Không có gì thay đ</w:t>
      </w:r>
      <w:proofErr w:type="spellStart"/>
      <w:r>
        <w:rPr>
          <w:i/>
          <w:color w:val="0000FF"/>
          <w:lang w:val="en-US"/>
        </w:rPr>
        <w:t>ổi</w:t>
      </w:r>
      <w:proofErr w:type="spellEnd"/>
    </w:p>
    <w:p w14:paraId="46109647" w14:textId="77777777" w:rsidR="00ED6A99" w:rsidRDefault="00ED6A99" w:rsidP="005C17FD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0561ED1A" w14:textId="54F2A31B" w:rsidR="00ED6A99" w:rsidRDefault="005C17FD" w:rsidP="00ED6A99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Use-case </w:t>
      </w:r>
      <w:proofErr w:type="spellStart"/>
      <w:r>
        <w:rPr>
          <w:i/>
          <w:color w:val="0000FF"/>
          <w:lang w:val="en-US"/>
        </w:rPr>
        <w:t>lưu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thích</w:t>
      </w:r>
      <w:proofErr w:type="spellEnd"/>
      <w:r>
        <w:rPr>
          <w:i/>
          <w:color w:val="0000FF"/>
          <w:lang w:val="en-US"/>
        </w:rPr>
        <w:t>.</w:t>
      </w:r>
    </w:p>
    <w:p w14:paraId="7B682A5B" w14:textId="67B607BC" w:rsidR="005C17FD" w:rsidRDefault="005C17FD" w:rsidP="00ED6A99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Use-case </w:t>
      </w:r>
      <w:proofErr w:type="spellStart"/>
      <w:r>
        <w:rPr>
          <w:i/>
          <w:color w:val="0000FF"/>
          <w:lang w:val="en-US"/>
        </w:rPr>
        <w:t>xem</w:t>
      </w:r>
      <w:proofErr w:type="spellEnd"/>
      <w:r>
        <w:rPr>
          <w:i/>
          <w:color w:val="0000FF"/>
          <w:lang w:val="en-US"/>
        </w:rPr>
        <w:t xml:space="preserve"> chi </w:t>
      </w:r>
      <w:proofErr w:type="spellStart"/>
      <w:r>
        <w:rPr>
          <w:i/>
          <w:color w:val="0000FF"/>
          <w:lang w:val="en-US"/>
        </w:rPr>
        <w:t>tiết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phẩm</w:t>
      </w:r>
      <w:proofErr w:type="spellEnd"/>
      <w:r>
        <w:rPr>
          <w:i/>
          <w:color w:val="0000FF"/>
          <w:lang w:val="en-US"/>
        </w:rPr>
        <w:t>.</w:t>
      </w:r>
    </w:p>
    <w:p w14:paraId="4D53A358" w14:textId="1CAE3DF7" w:rsidR="009F5977" w:rsidRDefault="009F5977" w:rsidP="00ED6A99">
      <w:pPr>
        <w:pStyle w:val="BodyText"/>
        <w:jc w:val="both"/>
        <w:rPr>
          <w:i/>
          <w:color w:val="0000FF"/>
          <w:lang w:val="en-US"/>
        </w:rPr>
      </w:pPr>
    </w:p>
    <w:p w14:paraId="387B7578" w14:textId="470CADB2" w:rsidR="009F5977" w:rsidRDefault="009F5977" w:rsidP="009F5977">
      <w:pPr>
        <w:pStyle w:val="Heading2"/>
        <w:rPr>
          <w:lang w:val="en-US"/>
        </w:rPr>
      </w:pPr>
      <w:bookmarkStart w:id="13" w:name="_Toc5023802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Quản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lý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danh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sách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yêu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thích</w:t>
      </w:r>
      <w:proofErr w:type="spellEnd"/>
      <w:r>
        <w:rPr>
          <w:color w:val="0000FF"/>
          <w:lang w:val="en-US"/>
        </w:rPr>
        <w:t>”</w:t>
      </w:r>
      <w:bookmarkEnd w:id="13"/>
    </w:p>
    <w:p w14:paraId="735658E7" w14:textId="77777777" w:rsidR="009F5977" w:rsidRDefault="009F5977" w:rsidP="009F5977">
      <w:pPr>
        <w:pStyle w:val="Heading3"/>
        <w:spacing w:line="360" w:lineRule="auto"/>
        <w:jc w:val="both"/>
      </w:pPr>
      <w:r>
        <w:t>Tóm tắt</w:t>
      </w:r>
    </w:p>
    <w:p w14:paraId="529D8DBA" w14:textId="2F162B29" w:rsidR="009F5977" w:rsidRPr="00E00A09" w:rsidRDefault="00E00A09" w:rsidP="009F5977">
      <w:pPr>
        <w:pStyle w:val="BodyText"/>
        <w:jc w:val="both"/>
        <w:rPr>
          <w:i/>
          <w:color w:val="0000FF"/>
        </w:rPr>
      </w:pPr>
      <w:r w:rsidRPr="00E00A09">
        <w:rPr>
          <w:i/>
          <w:snapToGrid w:val="0"/>
          <w:color w:val="0000FF"/>
        </w:rPr>
        <w:t>User sử dụng để quản lý các sản phẩm được cho là phù hợp với user và do user lựa chọn.</w:t>
      </w:r>
    </w:p>
    <w:p w14:paraId="0153037F" w14:textId="77777777" w:rsidR="009F5977" w:rsidRDefault="009F5977" w:rsidP="009F5977">
      <w:pPr>
        <w:pStyle w:val="Heading3"/>
        <w:spacing w:line="360" w:lineRule="auto"/>
        <w:jc w:val="both"/>
      </w:pPr>
      <w:r>
        <w:t>Dòng sự kiện</w:t>
      </w:r>
    </w:p>
    <w:p w14:paraId="68B9DA54" w14:textId="77777777" w:rsidR="009F5977" w:rsidRDefault="009F5977" w:rsidP="009F5977">
      <w:pPr>
        <w:pStyle w:val="Heading4"/>
        <w:spacing w:line="360" w:lineRule="auto"/>
        <w:jc w:val="both"/>
      </w:pPr>
      <w:r>
        <w:t>Dòng sự kiện chính</w:t>
      </w:r>
    </w:p>
    <w:p w14:paraId="52B07958" w14:textId="6A90944B" w:rsidR="009F5977" w:rsidRPr="00E00A09" w:rsidRDefault="00E00A09" w:rsidP="009F5977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Show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phẩm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lưu</w:t>
      </w:r>
      <w:proofErr w:type="spellEnd"/>
      <w:r>
        <w:rPr>
          <w:i/>
          <w:color w:val="0000FF"/>
          <w:lang w:val="en-US"/>
        </w:rPr>
        <w:t>.</w:t>
      </w:r>
    </w:p>
    <w:p w14:paraId="572C11C3" w14:textId="77777777" w:rsidR="009F5977" w:rsidRDefault="009F5977" w:rsidP="009F5977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50B25C27" w14:textId="3FD43AA8" w:rsidR="009F5977" w:rsidRDefault="00E00A09" w:rsidP="009F5977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(</w:t>
      </w: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  <w:r>
        <w:rPr>
          <w:i/>
          <w:color w:val="0000FF"/>
          <w:lang w:val="en-US"/>
        </w:rPr>
        <w:t>).</w:t>
      </w:r>
    </w:p>
    <w:p w14:paraId="658616BD" w14:textId="77777777" w:rsidR="009F5977" w:rsidRDefault="009F5977" w:rsidP="009F5977">
      <w:pPr>
        <w:pStyle w:val="Heading3"/>
        <w:spacing w:line="360" w:lineRule="auto"/>
        <w:jc w:val="both"/>
      </w:pPr>
      <w:r>
        <w:t>Các yêu cầu đặc biệt</w:t>
      </w:r>
    </w:p>
    <w:p w14:paraId="642330F1" w14:textId="185C4A3A" w:rsidR="009F5977" w:rsidRPr="00E00A09" w:rsidRDefault="00375A11" w:rsidP="009F5977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519770D" w14:textId="77777777" w:rsidR="009F5977" w:rsidRDefault="009F5977" w:rsidP="009F5977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2CF8FDF9" w14:textId="5484DECD" w:rsidR="009F5977" w:rsidRPr="00375A11" w:rsidRDefault="00375A11" w:rsidP="009F5977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Guest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login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67340189" w14:textId="77777777" w:rsidR="009F5977" w:rsidRDefault="009F5977" w:rsidP="009F5977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12BDAEE" w14:textId="67B81653" w:rsidR="009F5977" w:rsidRPr="00C15068" w:rsidRDefault="00C15068" w:rsidP="009F5977">
      <w:pPr>
        <w:pStyle w:val="BodyText"/>
        <w:jc w:val="both"/>
        <w:rPr>
          <w:i/>
          <w:color w:val="0000FF"/>
        </w:rPr>
      </w:pPr>
      <w:r w:rsidRPr="00C15068">
        <w:rPr>
          <w:i/>
          <w:color w:val="0000FF"/>
        </w:rPr>
        <w:t>Hệ thống cập nhật lại danh sách nếu có.</w:t>
      </w:r>
    </w:p>
    <w:p w14:paraId="1A7AC776" w14:textId="77777777" w:rsidR="009F5977" w:rsidRDefault="009F5977" w:rsidP="009F5977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09DF8462" w14:textId="77777777" w:rsidR="0005090F" w:rsidRDefault="00C15068" w:rsidP="009F5977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Use-case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>.</w:t>
      </w:r>
    </w:p>
    <w:p w14:paraId="46BB5F86" w14:textId="77777777" w:rsidR="0005090F" w:rsidRDefault="0005090F" w:rsidP="009F5977">
      <w:pPr>
        <w:pStyle w:val="BodyText"/>
        <w:jc w:val="both"/>
        <w:rPr>
          <w:i/>
          <w:color w:val="0000FF"/>
          <w:lang w:val="en-US"/>
        </w:rPr>
      </w:pPr>
    </w:p>
    <w:p w14:paraId="4B95A1CC" w14:textId="6C9E37F7" w:rsidR="0005090F" w:rsidRDefault="0005090F" w:rsidP="0005090F">
      <w:pPr>
        <w:pStyle w:val="Heading2"/>
        <w:rPr>
          <w:lang w:val="en-US"/>
        </w:rPr>
      </w:pPr>
      <w:bookmarkStart w:id="14" w:name="_Toc5023803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Giao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dịch</w:t>
      </w:r>
      <w:proofErr w:type="spellEnd"/>
      <w:r>
        <w:rPr>
          <w:color w:val="0000FF"/>
          <w:lang w:val="en-US"/>
        </w:rPr>
        <w:t>”</w:t>
      </w:r>
      <w:bookmarkEnd w:id="14"/>
    </w:p>
    <w:p w14:paraId="466CFDDB" w14:textId="77777777" w:rsidR="0005090F" w:rsidRDefault="0005090F" w:rsidP="0005090F">
      <w:pPr>
        <w:pStyle w:val="Heading3"/>
        <w:spacing w:line="360" w:lineRule="auto"/>
        <w:jc w:val="both"/>
      </w:pPr>
      <w:r>
        <w:t>Tóm tắt</w:t>
      </w:r>
    </w:p>
    <w:p w14:paraId="5E538B54" w14:textId="7B491C15" w:rsidR="0005090F" w:rsidRPr="00F27C8D" w:rsidRDefault="0005090F" w:rsidP="0005090F">
      <w:pPr>
        <w:pStyle w:val="BodyText"/>
        <w:jc w:val="both"/>
        <w:rPr>
          <w:i/>
          <w:color w:val="0000FF"/>
        </w:rPr>
      </w:pPr>
      <w:r w:rsidRPr="0005090F">
        <w:rPr>
          <w:i/>
          <w:snapToGrid w:val="0"/>
          <w:color w:val="0000FF"/>
        </w:rPr>
        <w:t>User thực hiện việc giao dịch sản phẩm với một user khác</w:t>
      </w:r>
      <w:r w:rsidR="00F27C8D" w:rsidRPr="00F27C8D">
        <w:rPr>
          <w:i/>
          <w:snapToGrid w:val="0"/>
          <w:color w:val="0000FF"/>
        </w:rPr>
        <w:t xml:space="preserve"> thông qua hệ thống.</w:t>
      </w:r>
    </w:p>
    <w:p w14:paraId="46150E60" w14:textId="77777777" w:rsidR="0005090F" w:rsidRDefault="0005090F" w:rsidP="0005090F">
      <w:pPr>
        <w:pStyle w:val="Heading3"/>
        <w:spacing w:line="360" w:lineRule="auto"/>
        <w:jc w:val="both"/>
      </w:pPr>
      <w:r>
        <w:t>Dòng sự kiện</w:t>
      </w:r>
    </w:p>
    <w:p w14:paraId="30D55231" w14:textId="77777777" w:rsidR="0005090F" w:rsidRDefault="0005090F" w:rsidP="0005090F">
      <w:pPr>
        <w:pStyle w:val="Heading4"/>
        <w:spacing w:line="360" w:lineRule="auto"/>
        <w:jc w:val="both"/>
      </w:pPr>
      <w:r>
        <w:t>Dòng sự kiện chính</w:t>
      </w:r>
    </w:p>
    <w:p w14:paraId="70FFB452" w14:textId="2DE5EC68" w:rsidR="0005090F" w:rsidRPr="0005090F" w:rsidRDefault="00F83152" w:rsidP="0005090F">
      <w:pPr>
        <w:pStyle w:val="BodyText"/>
        <w:jc w:val="both"/>
        <w:rPr>
          <w:i/>
          <w:color w:val="0000FF"/>
        </w:rPr>
      </w:pPr>
      <w:r w:rsidRPr="00F83152">
        <w:rPr>
          <w:i/>
          <w:color w:val="0000FF"/>
        </w:rPr>
        <w:t>User chọn loại giao dịch và người giao dịch, cũng như hình thức thanh toán.</w:t>
      </w:r>
      <w:r w:rsidR="0005090F" w:rsidRPr="0005090F">
        <w:rPr>
          <w:i/>
          <w:color w:val="0000FF"/>
        </w:rPr>
        <w:t xml:space="preserve"> </w:t>
      </w:r>
    </w:p>
    <w:p w14:paraId="1CB59FC3" w14:textId="77777777" w:rsidR="0005090F" w:rsidRDefault="0005090F" w:rsidP="0005090F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7EBEAA84" w14:textId="36920531" w:rsidR="0005090F" w:rsidRDefault="00BF2CC2" w:rsidP="0005090F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73A0905F" w14:textId="77777777" w:rsidR="0005090F" w:rsidRDefault="0005090F" w:rsidP="0005090F">
      <w:pPr>
        <w:pStyle w:val="Heading3"/>
        <w:spacing w:line="360" w:lineRule="auto"/>
        <w:jc w:val="both"/>
      </w:pPr>
      <w:r>
        <w:t>Các yêu cầu đặc biệt</w:t>
      </w:r>
    </w:p>
    <w:p w14:paraId="71CF879E" w14:textId="4A3A2529" w:rsidR="0005090F" w:rsidRPr="00BF2CC2" w:rsidRDefault="00BF2CC2" w:rsidP="0005090F">
      <w:pPr>
        <w:pStyle w:val="BodyText"/>
        <w:jc w:val="both"/>
        <w:rPr>
          <w:i/>
          <w:color w:val="0000FF"/>
        </w:rPr>
      </w:pPr>
      <w:r w:rsidRPr="00BF2CC2">
        <w:rPr>
          <w:i/>
          <w:color w:val="0000FF"/>
        </w:rPr>
        <w:t>Phải giao dịch thông qua hệ thống.</w:t>
      </w:r>
    </w:p>
    <w:p w14:paraId="4192A306" w14:textId="77777777" w:rsidR="0005090F" w:rsidRDefault="0005090F" w:rsidP="0005090F">
      <w:pPr>
        <w:pStyle w:val="Heading3"/>
        <w:spacing w:line="360" w:lineRule="auto"/>
        <w:jc w:val="both"/>
      </w:pPr>
      <w:r>
        <w:lastRenderedPageBreak/>
        <w:t>Trạng thái hệ thống khi bắt đầu thực hiện Use-case</w:t>
      </w:r>
    </w:p>
    <w:p w14:paraId="3184E2F0" w14:textId="563527DF" w:rsidR="0005090F" w:rsidRPr="00BF2CC2" w:rsidRDefault="00BF2CC2" w:rsidP="0005090F">
      <w:pPr>
        <w:pStyle w:val="BodyText"/>
        <w:jc w:val="both"/>
        <w:rPr>
          <w:i/>
          <w:color w:val="0000FF"/>
        </w:rPr>
      </w:pPr>
      <w:r w:rsidRPr="00BF2CC2">
        <w:rPr>
          <w:i/>
          <w:color w:val="0000FF"/>
        </w:rPr>
        <w:t>User phải đăng nhập thành công</w:t>
      </w:r>
    </w:p>
    <w:p w14:paraId="5202EF26" w14:textId="77777777" w:rsidR="0005090F" w:rsidRDefault="0005090F" w:rsidP="0005090F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59D561A" w14:textId="7EE65FDD" w:rsidR="0005090F" w:rsidRDefault="00BF2CC2" w:rsidP="0005090F">
      <w:pPr>
        <w:pStyle w:val="BodyText"/>
        <w:jc w:val="both"/>
        <w:rPr>
          <w:i/>
          <w:color w:val="0000FF"/>
        </w:rPr>
      </w:pPr>
      <w:r w:rsidRPr="00BF2CC2">
        <w:rPr>
          <w:i/>
          <w:color w:val="0000FF"/>
        </w:rPr>
        <w:t>Giao dịch thành công, hệ thống nhận hoa hồng và ghi nhận lại lịch sử</w:t>
      </w:r>
      <w:r w:rsidR="0005090F">
        <w:rPr>
          <w:i/>
          <w:color w:val="0000FF"/>
        </w:rPr>
        <w:t>.</w:t>
      </w:r>
    </w:p>
    <w:p w14:paraId="66F8A109" w14:textId="3737CAA5" w:rsidR="00BF2CC2" w:rsidRPr="00BF2CC2" w:rsidRDefault="00BF2CC2" w:rsidP="0005090F">
      <w:pPr>
        <w:pStyle w:val="BodyText"/>
        <w:jc w:val="both"/>
        <w:rPr>
          <w:i/>
          <w:color w:val="0000FF"/>
        </w:rPr>
      </w:pPr>
      <w:r w:rsidRPr="00BF2CC2">
        <w:rPr>
          <w:i/>
          <w:color w:val="0000FF"/>
        </w:rPr>
        <w:t>Giao dịch thất bại, hệ thống bình thường.</w:t>
      </w:r>
    </w:p>
    <w:p w14:paraId="0FFD005C" w14:textId="77777777" w:rsidR="0005090F" w:rsidRDefault="0005090F" w:rsidP="0005090F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40B821C" w14:textId="5D00459C" w:rsidR="00ED6A99" w:rsidRPr="00BF2CC2" w:rsidRDefault="00BF2CC2" w:rsidP="00ED6A99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>.</w:t>
      </w:r>
    </w:p>
    <w:p w14:paraId="5AF32C08" w14:textId="2258D99D" w:rsidR="000F030C" w:rsidRPr="000F030C" w:rsidRDefault="000F030C" w:rsidP="000F030C">
      <w:pPr>
        <w:pStyle w:val="BodyText"/>
        <w:ind w:left="0"/>
        <w:jc w:val="both"/>
        <w:rPr>
          <w:i/>
          <w:color w:val="0000FF"/>
          <w:lang w:val="en-US"/>
        </w:rPr>
      </w:pPr>
    </w:p>
    <w:p w14:paraId="61C9F4D4" w14:textId="77777777"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  <w:bookmarkStart w:id="15" w:name="_GoBack"/>
      <w:bookmarkEnd w:id="15"/>
    </w:p>
    <w:sectPr w:rsidR="003548A8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0E419" w14:textId="77777777" w:rsidR="00663504" w:rsidRDefault="00663504">
      <w:r>
        <w:separator/>
      </w:r>
    </w:p>
  </w:endnote>
  <w:endnote w:type="continuationSeparator" w:id="0">
    <w:p w14:paraId="581FB6EE" w14:textId="77777777" w:rsidR="00663504" w:rsidRDefault="0066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007228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C1443D3" w14:textId="77777777"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FD67287" wp14:editId="40F47EA8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07ABF3C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8535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CC3BA88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DAA83" w14:textId="77777777" w:rsidR="00663504" w:rsidRDefault="00663504">
      <w:r>
        <w:separator/>
      </w:r>
    </w:p>
  </w:footnote>
  <w:footnote w:type="continuationSeparator" w:id="0">
    <w:p w14:paraId="076C9BE2" w14:textId="77777777" w:rsidR="00663504" w:rsidRDefault="0066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FCA2A" w14:textId="77777777"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668992" behindDoc="1" locked="0" layoutInCell="1" allowOverlap="1" wp14:anchorId="19AD7E23" wp14:editId="2FCCD364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AF9DDCD" w14:textId="77777777" w:rsidTr="008D3541">
      <w:tc>
        <w:tcPr>
          <w:tcW w:w="6623" w:type="dxa"/>
          <w:shd w:val="clear" w:color="auto" w:fill="auto"/>
        </w:tcPr>
        <w:p w14:paraId="53EB8A51" w14:textId="08DA1141" w:rsidR="00E95D0C" w:rsidRPr="008D3541" w:rsidRDefault="00D5302E">
          <w:pPr>
            <w:pStyle w:val="Header"/>
            <w:rPr>
              <w:color w:val="0000FF"/>
              <w:lang w:val="en-US"/>
            </w:rPr>
          </w:pPr>
          <w:r w:rsidRPr="00842BD9">
            <w:rPr>
              <w:rFonts w:cstheme="minorHAnsi"/>
              <w:color w:val="0033CC"/>
              <w:szCs w:val="24"/>
            </w:rPr>
            <w:t xml:space="preserve">Hệ thống phần mềm </w:t>
          </w:r>
          <w:proofErr w:type="spellStart"/>
          <w:r w:rsidRPr="00842BD9">
            <w:rPr>
              <w:rFonts w:cstheme="minorHAnsi"/>
              <w:color w:val="0033CC"/>
              <w:szCs w:val="24"/>
              <w:lang w:val="en-US"/>
            </w:rPr>
            <w:t>Phòng</w:t>
          </w:r>
          <w:proofErr w:type="spellEnd"/>
          <w:r w:rsidRPr="00842BD9">
            <w:rPr>
              <w:rFonts w:cstheme="minorHAnsi"/>
              <w:color w:val="0033CC"/>
              <w:szCs w:val="24"/>
              <w:lang w:val="en-US"/>
            </w:rPr>
            <w:t xml:space="preserve"> </w:t>
          </w:r>
          <w:proofErr w:type="spellStart"/>
          <w:r w:rsidRPr="00842BD9">
            <w:rPr>
              <w:rFonts w:cstheme="minorHAnsi"/>
              <w:color w:val="0033CC"/>
              <w:szCs w:val="24"/>
              <w:lang w:val="en-US"/>
            </w:rPr>
            <w:t>trọ</w:t>
          </w:r>
          <w:proofErr w:type="spellEnd"/>
          <w:r w:rsidRPr="00842BD9">
            <w:rPr>
              <w:rFonts w:cstheme="minorHAnsi"/>
              <w:color w:val="0033CC"/>
              <w:szCs w:val="24"/>
              <w:lang w:val="en-US"/>
            </w:rPr>
            <w:t xml:space="preserve"> </w:t>
          </w:r>
          <w:r w:rsidRPr="00842BD9">
            <w:rPr>
              <w:rFonts w:cstheme="minorHAnsi"/>
              <w:color w:val="0033CC"/>
              <w:szCs w:val="24"/>
            </w:rPr>
            <w:t>online “e-</w:t>
          </w:r>
          <w:r w:rsidRPr="00842BD9">
            <w:rPr>
              <w:rFonts w:cstheme="minorHAnsi"/>
              <w:color w:val="0033CC"/>
              <w:szCs w:val="24"/>
              <w:lang w:val="en-US"/>
            </w:rPr>
            <w:t>ROOM”</w:t>
          </w:r>
        </w:p>
      </w:tc>
      <w:tc>
        <w:tcPr>
          <w:tcW w:w="2845" w:type="dxa"/>
          <w:shd w:val="clear" w:color="auto" w:fill="auto"/>
        </w:tcPr>
        <w:p w14:paraId="0E263632" w14:textId="3A54C1C9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D5302E">
            <w:rPr>
              <w:lang w:val="en-US"/>
            </w:rPr>
            <w:t>1.0</w:t>
          </w:r>
        </w:p>
      </w:tc>
    </w:tr>
    <w:tr w:rsidR="00E95D0C" w14:paraId="5ACC7FFF" w14:textId="77777777" w:rsidTr="008D3541">
      <w:tc>
        <w:tcPr>
          <w:tcW w:w="6623" w:type="dxa"/>
          <w:shd w:val="clear" w:color="auto" w:fill="auto"/>
        </w:tcPr>
        <w:p w14:paraId="0EBEDFD0" w14:textId="77777777" w:rsidR="00E95D0C" w:rsidRPr="008D3541" w:rsidRDefault="00A23833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4B9CD60D" w14:textId="0731AC22" w:rsidR="00D5302E" w:rsidRPr="00D5302E" w:rsidRDefault="00E95D0C">
          <w:pPr>
            <w:pStyle w:val="Header"/>
            <w:rPr>
              <w:color w:val="0000FF"/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D5302E">
            <w:rPr>
              <w:color w:val="0000FF"/>
              <w:lang w:val="en-US"/>
            </w:rPr>
            <w:t>01/04/2019</w:t>
          </w:r>
        </w:p>
      </w:tc>
    </w:tr>
  </w:tbl>
  <w:p w14:paraId="72573A37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2544F2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090F"/>
    <w:rsid w:val="000519D9"/>
    <w:rsid w:val="000C0CA8"/>
    <w:rsid w:val="000F030C"/>
    <w:rsid w:val="00185356"/>
    <w:rsid w:val="002160F2"/>
    <w:rsid w:val="00221A67"/>
    <w:rsid w:val="00301562"/>
    <w:rsid w:val="0031511D"/>
    <w:rsid w:val="003548A8"/>
    <w:rsid w:val="003701D7"/>
    <w:rsid w:val="003747E6"/>
    <w:rsid w:val="00375A11"/>
    <w:rsid w:val="004176B5"/>
    <w:rsid w:val="00435847"/>
    <w:rsid w:val="004748F3"/>
    <w:rsid w:val="004B7CC9"/>
    <w:rsid w:val="004E4257"/>
    <w:rsid w:val="0053061F"/>
    <w:rsid w:val="00571C47"/>
    <w:rsid w:val="00571D11"/>
    <w:rsid w:val="005802A5"/>
    <w:rsid w:val="005C17FD"/>
    <w:rsid w:val="005F4FA6"/>
    <w:rsid w:val="0060493B"/>
    <w:rsid w:val="006257BE"/>
    <w:rsid w:val="00663504"/>
    <w:rsid w:val="006855DC"/>
    <w:rsid w:val="006E420F"/>
    <w:rsid w:val="006E56E2"/>
    <w:rsid w:val="007338F6"/>
    <w:rsid w:val="00754C73"/>
    <w:rsid w:val="007A1DE8"/>
    <w:rsid w:val="007F21C9"/>
    <w:rsid w:val="008243D9"/>
    <w:rsid w:val="00890F02"/>
    <w:rsid w:val="008D3541"/>
    <w:rsid w:val="008D6D41"/>
    <w:rsid w:val="00984338"/>
    <w:rsid w:val="0099744F"/>
    <w:rsid w:val="009B2AFC"/>
    <w:rsid w:val="009C66B8"/>
    <w:rsid w:val="009F47F5"/>
    <w:rsid w:val="009F5977"/>
    <w:rsid w:val="00A23833"/>
    <w:rsid w:val="00A544E7"/>
    <w:rsid w:val="00A638EF"/>
    <w:rsid w:val="00AC3388"/>
    <w:rsid w:val="00AD4930"/>
    <w:rsid w:val="00B07BF9"/>
    <w:rsid w:val="00B151BA"/>
    <w:rsid w:val="00B1776A"/>
    <w:rsid w:val="00B871C5"/>
    <w:rsid w:val="00BB5444"/>
    <w:rsid w:val="00BF2CC2"/>
    <w:rsid w:val="00C15068"/>
    <w:rsid w:val="00C74D6D"/>
    <w:rsid w:val="00CA52C8"/>
    <w:rsid w:val="00D234F3"/>
    <w:rsid w:val="00D5302E"/>
    <w:rsid w:val="00D532D0"/>
    <w:rsid w:val="00DA2A6D"/>
    <w:rsid w:val="00DC363E"/>
    <w:rsid w:val="00DD57E3"/>
    <w:rsid w:val="00E00A09"/>
    <w:rsid w:val="00E07167"/>
    <w:rsid w:val="00E95D0C"/>
    <w:rsid w:val="00EA4A5C"/>
    <w:rsid w:val="00ED6A99"/>
    <w:rsid w:val="00F27C8D"/>
    <w:rsid w:val="00F83152"/>
    <w:rsid w:val="00F86EB7"/>
    <w:rsid w:val="00FA2327"/>
    <w:rsid w:val="00FB3FFD"/>
    <w:rsid w:val="00FC77E2"/>
    <w:rsid w:val="00FE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43C8A6"/>
  <w15:docId w15:val="{7ED827AA-4B52-4EDA-A609-430E5654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0F030C"/>
    <w:rPr>
      <w:rFonts w:ascii="Arial" w:hAnsi="Arial"/>
      <w:b/>
      <w:lang w:val="vi-VN"/>
    </w:rPr>
  </w:style>
  <w:style w:type="character" w:customStyle="1" w:styleId="Heading3Char">
    <w:name w:val="Heading 3 Char"/>
    <w:basedOn w:val="DefaultParagraphFont"/>
    <w:link w:val="Heading3"/>
    <w:rsid w:val="000F030C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0F030C"/>
    <w:rPr>
      <w:rFonts w:ascii="Arial" w:hAnsi="Arial"/>
      <w:lang w:val="vi-VN"/>
    </w:rPr>
  </w:style>
  <w:style w:type="character" w:customStyle="1" w:styleId="BodyTextChar">
    <w:name w:val="Body Text Char"/>
    <w:basedOn w:val="DefaultParagraphFont"/>
    <w:link w:val="BodyText"/>
    <w:rsid w:val="000F030C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BA3EE-BD29-421C-8C8B-E745CF09F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44</TotalTime>
  <Pages>8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4824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Doãn Khắc</cp:lastModifiedBy>
  <cp:revision>27</cp:revision>
  <cp:lastPrinted>2013-12-07T15:57:00Z</cp:lastPrinted>
  <dcterms:created xsi:type="dcterms:W3CDTF">2013-10-13T11:06:00Z</dcterms:created>
  <dcterms:modified xsi:type="dcterms:W3CDTF">2019-04-01T08:09:00Z</dcterms:modified>
</cp:coreProperties>
</file>